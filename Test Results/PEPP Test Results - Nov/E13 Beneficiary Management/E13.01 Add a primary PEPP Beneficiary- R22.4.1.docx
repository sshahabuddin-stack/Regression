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E502CE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502CE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E502CE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E502C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E502C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E502C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E502CE">
              <w:rPr>
                <w:rFonts w:cs="Arial"/>
                <w:color w:val="002060"/>
                <w:szCs w:val="18"/>
                <w:lang w:val="en-CA"/>
              </w:rPr>
              <w:t>3</w:t>
            </w:r>
            <w:bookmarkStart w:id="0" w:name="_GoBack"/>
            <w:bookmarkEnd w:id="0"/>
            <w:r>
              <w:rPr>
                <w:rFonts w:cs="Arial"/>
                <w:color w:val="002060"/>
                <w:szCs w:val="18"/>
                <w:lang w:val="en-CA"/>
              </w:rPr>
              <w:t>.01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E502CE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E44890">
              <w:rPr>
                <w:color w:val="002060"/>
                <w:sz w:val="18"/>
                <w:szCs w:val="18"/>
              </w:rPr>
              <w:t>Add a primary PEPP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4A08A6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E44890" w:rsidRDefault="00E44890" w:rsidP="00E44890">
      <w:bookmarkStart w:id="1" w:name="_Hlk104358640"/>
      <w:r>
        <w:t>Search for any PEPP member that do not have beneficiary listed yet.</w:t>
      </w:r>
    </w:p>
    <w:p w:rsidR="00E44890" w:rsidRDefault="00E44890" w:rsidP="00E44890"/>
    <w:p w:rsidR="00E44890" w:rsidRDefault="00E44890" w:rsidP="00E44890">
      <w:r>
        <w:t>Open that member profile.</w:t>
      </w:r>
    </w:p>
    <w:p w:rsidR="00E44890" w:rsidRDefault="00E44890" w:rsidP="00E44890"/>
    <w:p w:rsidR="00E44890" w:rsidRDefault="00E44890" w:rsidP="00E44890">
      <w:bookmarkStart w:id="2" w:name="_Hlk104360833"/>
      <w:r>
        <w:t>Under person profile, beneficiary tab</w:t>
      </w:r>
      <w:r>
        <w:sym w:font="Wingdings" w:char="F0E0"/>
      </w:r>
      <w:r>
        <w:t>beneficiary Designations</w:t>
      </w:r>
    </w:p>
    <w:p w:rsidR="00E44890" w:rsidRDefault="00E44890" w:rsidP="00E44890">
      <w:r w:rsidRPr="00E44890">
        <w:rPr>
          <w:noProof/>
        </w:rPr>
        <w:drawing>
          <wp:inline distT="0" distB="0" distL="0" distR="0" wp14:anchorId="75BC6CEB" wp14:editId="58AB7CCA">
            <wp:extent cx="68580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E44890"/>
    <w:p w:rsidR="00BA1BAE" w:rsidRDefault="00BA1BAE" w:rsidP="00E44890">
      <w:r w:rsidRPr="00BA1BAE">
        <w:rPr>
          <w:noProof/>
        </w:rPr>
        <w:drawing>
          <wp:inline distT="0" distB="0" distL="0" distR="0" wp14:anchorId="15808011" wp14:editId="688FFBD8">
            <wp:extent cx="685800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E44890"/>
    <w:p w:rsidR="00BA1BAE" w:rsidRDefault="00BA1BAE" w:rsidP="00E44890"/>
    <w:p w:rsidR="00BA1BAE" w:rsidRDefault="00BA1BAE" w:rsidP="00E44890">
      <w:r w:rsidRPr="00BA1BAE">
        <w:rPr>
          <w:noProof/>
        </w:rPr>
        <w:drawing>
          <wp:inline distT="0" distB="0" distL="0" distR="0" wp14:anchorId="179C1924" wp14:editId="2EDA1708">
            <wp:extent cx="6858000" cy="1685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E44890"/>
    <w:p w:rsidR="00E44890" w:rsidRDefault="00E44890" w:rsidP="00E44890">
      <w:bookmarkStart w:id="3" w:name="_Hlk104360852"/>
      <w:bookmarkEnd w:id="2"/>
      <w:r>
        <w:t>Add beneficiary Designation</w:t>
      </w:r>
    </w:p>
    <w:p w:rsidR="00E44890" w:rsidRDefault="00BA1BAE" w:rsidP="00E44890">
      <w:r w:rsidRPr="00BA1BAE">
        <w:rPr>
          <w:noProof/>
        </w:rPr>
        <w:drawing>
          <wp:inline distT="0" distB="0" distL="0" distR="0" wp14:anchorId="6C76C4B6" wp14:editId="1E5CA5F6">
            <wp:extent cx="6858000" cy="67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E44890" w:rsidRDefault="00E44890" w:rsidP="00E44890"/>
    <w:p w:rsidR="00E44890" w:rsidRDefault="00E44890" w:rsidP="00E44890">
      <w:bookmarkStart w:id="4" w:name="_Hlk104358121"/>
      <w:r>
        <w:t>Add beneficiary details or search for beneficiary</w:t>
      </w:r>
    </w:p>
    <w:p w:rsidR="00E44890" w:rsidRDefault="00E44890" w:rsidP="00E44890">
      <w:r>
        <w:t>Here, new beneficiary details are added and then save the details.</w:t>
      </w:r>
    </w:p>
    <w:bookmarkEnd w:id="4"/>
    <w:p w:rsidR="00E44890" w:rsidRDefault="00E44890" w:rsidP="00E44890"/>
    <w:p w:rsidR="00E44890" w:rsidRDefault="00E44890" w:rsidP="00E44890">
      <w:bookmarkStart w:id="5" w:name="_Hlk104358184"/>
      <w:bookmarkStart w:id="6" w:name="_Hlk104359335"/>
      <w:r>
        <w:t>Add Beneficiary Type</w:t>
      </w:r>
      <w:r>
        <w:sym w:font="Wingdings" w:char="F0E0"/>
      </w:r>
      <w:r>
        <w:t xml:space="preserve"> Primary, Relationship and percent Amount and then save the details.</w:t>
      </w:r>
      <w:bookmarkEnd w:id="5"/>
    </w:p>
    <w:p w:rsidR="00E44890" w:rsidRDefault="00BA1BAE" w:rsidP="00E44890">
      <w:r w:rsidRPr="00BA1BAE">
        <w:rPr>
          <w:noProof/>
        </w:rPr>
        <w:drawing>
          <wp:inline distT="0" distB="0" distL="0" distR="0" wp14:anchorId="0A8AF8C9" wp14:editId="735F72FD">
            <wp:extent cx="6858000" cy="195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E44890" w:rsidRDefault="00E44890" w:rsidP="00E44890">
      <w:bookmarkStart w:id="7" w:name="_Hlk104358285"/>
      <w:r>
        <w:t xml:space="preserve">Enter Designation Date, Designation Type and </w:t>
      </w:r>
      <w:bookmarkStart w:id="8" w:name="_Hlk104361676"/>
      <w:r>
        <w:t>hit save button at the top right corner</w:t>
      </w:r>
      <w:bookmarkEnd w:id="8"/>
      <w:r>
        <w:t>.</w:t>
      </w:r>
    </w:p>
    <w:bookmarkEnd w:id="7"/>
    <w:p w:rsidR="00E44890" w:rsidRDefault="00E44890" w:rsidP="00E44890"/>
    <w:p w:rsidR="00E44890" w:rsidRDefault="00E44890" w:rsidP="00E44890"/>
    <w:p w:rsidR="00E44890" w:rsidRDefault="00E44890" w:rsidP="00E44890"/>
    <w:p w:rsidR="00E44890" w:rsidRDefault="00E44890" w:rsidP="00E44890">
      <w:bookmarkStart w:id="9" w:name="_Hlk104358332"/>
      <w:bookmarkStart w:id="10" w:name="_Hlk104359396"/>
      <w:r>
        <w:t xml:space="preserve">New Primary beneficiary is added </w:t>
      </w:r>
      <w:bookmarkEnd w:id="9"/>
      <w:bookmarkEnd w:id="10"/>
    </w:p>
    <w:p w:rsidR="00E44890" w:rsidRDefault="00BA1BAE" w:rsidP="00BA1BAE">
      <w:r w:rsidRPr="00BA1BAE">
        <w:rPr>
          <w:noProof/>
        </w:rPr>
        <w:lastRenderedPageBreak/>
        <w:drawing>
          <wp:inline distT="0" distB="0" distL="0" distR="0" wp14:anchorId="08F9DC5E" wp14:editId="1E58A498">
            <wp:extent cx="68580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BA1BAE"/>
    <w:p w:rsidR="00E44890" w:rsidRDefault="00E44890" w:rsidP="00E44890"/>
    <w:bookmarkEnd w:id="6"/>
    <w:p w:rsidR="00E44890" w:rsidRDefault="00E44890" w:rsidP="00E44890"/>
    <w:bookmarkEnd w:id="1"/>
    <w:bookmarkEnd w:id="3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8A6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02CE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0CBA0A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390FEF" w:rsidRDefault="00390FEF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EF"/>
    <w:rsid w:val="003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15EA-9E76-4AF4-AE40-272F87FF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13</TotalTime>
  <Pages>3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4</cp:revision>
  <cp:lastPrinted>2016-10-17T19:53:00Z</cp:lastPrinted>
  <dcterms:created xsi:type="dcterms:W3CDTF">2022-12-12T13:26:00Z</dcterms:created>
  <dcterms:modified xsi:type="dcterms:W3CDTF">2022-12-12T14:58:00Z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