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D0561B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D0561B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D0561B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D0561B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D0561B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0561B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3C687A">
              <w:rPr>
                <w:rFonts w:cs="Arial"/>
                <w:color w:val="002060"/>
                <w:szCs w:val="18"/>
                <w:lang w:val="en-CA"/>
              </w:rPr>
              <w:t>7</w:t>
            </w:r>
            <w:r w:rsidR="00AA0D99">
              <w:rPr>
                <w:rFonts w:cs="Arial"/>
                <w:color w:val="002060"/>
                <w:szCs w:val="18"/>
                <w:lang w:val="en-CA"/>
              </w:rPr>
              <w:t>d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D0561B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4C67A6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Add spousal waiver &amp; non-spouse beneficiary for member with spouse (</w:t>
            </w:r>
            <w:r w:rsidR="0039326D">
              <w:rPr>
                <w:color w:val="002060"/>
                <w:sz w:val="18"/>
                <w:szCs w:val="18"/>
              </w:rPr>
              <w:t>VPB</w:t>
            </w:r>
            <w:r>
              <w:rPr>
                <w:color w:val="002060"/>
                <w:sz w:val="18"/>
                <w:szCs w:val="18"/>
              </w:rPr>
              <w:t>)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The 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>non-spouse beneficiary ca</w:t>
            </w:r>
            <w:r w:rsidR="004C67A6">
              <w:rPr>
                <w:rFonts w:cs="Arial"/>
                <w:color w:val="002060"/>
                <w:sz w:val="18"/>
                <w:szCs w:val="18"/>
              </w:rPr>
              <w:t>n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 xml:space="preserve"> be added</w:t>
            </w:r>
            <w:r w:rsidR="004C67A6">
              <w:rPr>
                <w:rFonts w:cs="Arial"/>
                <w:color w:val="002060"/>
                <w:sz w:val="18"/>
                <w:szCs w:val="18"/>
              </w:rPr>
              <w:t xml:space="preserve"> with Spousal waiver on file</w:t>
            </w:r>
            <w:r w:rsidR="003C687A">
              <w:rPr>
                <w:rFonts w:cs="Arial"/>
                <w:color w:val="002060"/>
                <w:sz w:val="18"/>
                <w:szCs w:val="18"/>
              </w:rPr>
              <w:t>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761BE" w:rsidRDefault="00346FF2" w:rsidP="00346FF2">
      <w:pPr>
        <w:rPr>
          <w:color w:val="002060"/>
        </w:rPr>
      </w:pPr>
      <w:bookmarkStart w:id="0" w:name="_Hlk104360833"/>
      <w:bookmarkStart w:id="1" w:name="_Hlk104358640"/>
      <w:r w:rsidRPr="00346FF2">
        <w:rPr>
          <w:color w:val="002060"/>
        </w:rPr>
        <w:t xml:space="preserve">Search for any </w:t>
      </w:r>
      <w:r w:rsidR="0039326D">
        <w:rPr>
          <w:color w:val="002060"/>
        </w:rPr>
        <w:t>VPB</w:t>
      </w:r>
      <w:r w:rsidRPr="00346FF2">
        <w:rPr>
          <w:color w:val="002060"/>
        </w:rPr>
        <w:t xml:space="preserve"> member that </w:t>
      </w:r>
      <w:r w:rsidR="009813E5">
        <w:rPr>
          <w:color w:val="002060"/>
        </w:rPr>
        <w:t>has a</w:t>
      </w:r>
      <w:r w:rsidRPr="00346FF2">
        <w:rPr>
          <w:color w:val="002060"/>
        </w:rPr>
        <w:t xml:space="preserve"> </w:t>
      </w:r>
      <w:r w:rsidR="00C761BE">
        <w:rPr>
          <w:color w:val="002060"/>
        </w:rPr>
        <w:t>spouse on profile but no beneficiary listed</w:t>
      </w:r>
      <w:r w:rsidRPr="00346FF2">
        <w:rPr>
          <w:color w:val="002060"/>
        </w:rPr>
        <w:t>.</w:t>
      </w:r>
    </w:p>
    <w:p w:rsidR="00C761BE" w:rsidRDefault="0039326D" w:rsidP="00346FF2">
      <w:r w:rsidRPr="0039326D">
        <w:drawing>
          <wp:inline distT="0" distB="0" distL="0" distR="0" wp14:anchorId="021B9CD3" wp14:editId="5131CA0C">
            <wp:extent cx="6858000" cy="2349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D" w:rsidRDefault="0039326D" w:rsidP="00346FF2"/>
    <w:p w:rsidR="00C761BE" w:rsidRDefault="0039326D" w:rsidP="00346FF2">
      <w:r w:rsidRPr="0039326D">
        <w:drawing>
          <wp:inline distT="0" distB="0" distL="0" distR="0" wp14:anchorId="186F0A5A" wp14:editId="452ACB96">
            <wp:extent cx="6858000" cy="1483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BE" w:rsidRDefault="00C761BE" w:rsidP="00346FF2"/>
    <w:p w:rsidR="00346FF2" w:rsidRDefault="00346FF2" w:rsidP="00346FF2">
      <w:r w:rsidRPr="003F7C21">
        <w:t xml:space="preserve"> </w:t>
      </w:r>
    </w:p>
    <w:p w:rsidR="007E5311" w:rsidRDefault="004C67A6" w:rsidP="007E5311">
      <w:r>
        <w:lastRenderedPageBreak/>
        <w:t xml:space="preserve">Add Spousal Waiver; go to Member Profile, click Edit and </w:t>
      </w:r>
      <w:r w:rsidR="00041322">
        <w:t>click the box for Spousal Waiver (pre-retirement), then click Save</w:t>
      </w:r>
    </w:p>
    <w:p w:rsidR="00041322" w:rsidRDefault="0039326D" w:rsidP="007E5311">
      <w:r w:rsidRPr="0039326D">
        <w:drawing>
          <wp:inline distT="0" distB="0" distL="0" distR="0" wp14:anchorId="12D736EE" wp14:editId="7ECD2006">
            <wp:extent cx="6858000" cy="2134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A6" w:rsidRDefault="004C67A6" w:rsidP="007E5311">
      <w:pPr>
        <w:rPr>
          <w:color w:val="002060"/>
        </w:rPr>
      </w:pPr>
    </w:p>
    <w:p w:rsidR="0039326D" w:rsidRDefault="0039326D" w:rsidP="007E5311">
      <w:pPr>
        <w:rPr>
          <w:color w:val="002060"/>
        </w:rPr>
      </w:pPr>
      <w:r w:rsidRPr="0039326D">
        <w:rPr>
          <w:color w:val="002060"/>
        </w:rPr>
        <w:drawing>
          <wp:inline distT="0" distB="0" distL="0" distR="0" wp14:anchorId="3E9AF75C" wp14:editId="2FDAC55A">
            <wp:extent cx="6858000" cy="1946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D" w:rsidRDefault="0039326D" w:rsidP="007E5311">
      <w:pPr>
        <w:rPr>
          <w:color w:val="002060"/>
        </w:rPr>
      </w:pPr>
    </w:p>
    <w:p w:rsidR="0039326D" w:rsidRPr="007E5311" w:rsidRDefault="0039326D" w:rsidP="007E5311">
      <w:pPr>
        <w:rPr>
          <w:color w:val="002060"/>
        </w:rPr>
      </w:pPr>
      <w:r>
        <w:rPr>
          <w:color w:val="002060"/>
        </w:rPr>
        <w:t>Go to Marital Status, Click Edit in the Spousal Relationships</w:t>
      </w:r>
      <w:r w:rsidR="00D0561B">
        <w:rPr>
          <w:color w:val="002060"/>
        </w:rPr>
        <w:t>, add the Spousal Waiver Date and click Save</w:t>
      </w:r>
    </w:p>
    <w:p w:rsidR="00041322" w:rsidRDefault="0039326D" w:rsidP="004D3B12">
      <w:pPr>
        <w:rPr>
          <w:noProof/>
          <w:color w:val="002060"/>
        </w:rPr>
      </w:pPr>
      <w:r w:rsidRPr="0039326D">
        <w:rPr>
          <w:noProof/>
          <w:color w:val="002060"/>
        </w:rPr>
        <w:drawing>
          <wp:inline distT="0" distB="0" distL="0" distR="0" wp14:anchorId="06D7ACBE" wp14:editId="2EB4E9A1">
            <wp:extent cx="6858000" cy="2268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22" w:rsidRDefault="00041322" w:rsidP="004D3B12">
      <w:pPr>
        <w:rPr>
          <w:color w:val="002060"/>
        </w:rPr>
      </w:pPr>
    </w:p>
    <w:p w:rsidR="00701362" w:rsidRDefault="00041322" w:rsidP="004D3B12">
      <w:pPr>
        <w:rPr>
          <w:color w:val="002060"/>
        </w:rPr>
      </w:pPr>
      <w:r>
        <w:rPr>
          <w:color w:val="002060"/>
        </w:rPr>
        <w:t>The Spousal Waiver box should be ticked and the Spousal Waiver Date should be populated</w:t>
      </w:r>
    </w:p>
    <w:p w:rsidR="00041322" w:rsidRDefault="0039326D" w:rsidP="004D3B12">
      <w:pPr>
        <w:rPr>
          <w:color w:val="002060"/>
        </w:rPr>
      </w:pPr>
      <w:r w:rsidRPr="0039326D">
        <w:rPr>
          <w:color w:val="002060"/>
        </w:rPr>
        <w:lastRenderedPageBreak/>
        <w:drawing>
          <wp:inline distT="0" distB="0" distL="0" distR="0" wp14:anchorId="3EF472DC" wp14:editId="79D4DB88">
            <wp:extent cx="6858000" cy="18783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22" w:rsidRDefault="00041322" w:rsidP="004D3B12">
      <w:pPr>
        <w:rPr>
          <w:color w:val="002060"/>
        </w:rPr>
      </w:pPr>
    </w:p>
    <w:p w:rsidR="00E44890" w:rsidRDefault="00041322" w:rsidP="00E44890">
      <w:bookmarkStart w:id="2" w:name="_Hlk104360852"/>
      <w:bookmarkEnd w:id="0"/>
      <w:r>
        <w:t>Add non-spouse beneficiary</w:t>
      </w:r>
    </w:p>
    <w:p w:rsidR="00041322" w:rsidRDefault="00D0561B" w:rsidP="00E44890">
      <w:r w:rsidRPr="00D0561B">
        <w:drawing>
          <wp:inline distT="0" distB="0" distL="0" distR="0" wp14:anchorId="7B7569EF" wp14:editId="73A06ADB">
            <wp:extent cx="6858000" cy="19513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1" w:rsidRDefault="007E5311" w:rsidP="00E44890"/>
    <w:p w:rsidR="000A1A5C" w:rsidRDefault="000A1A5C" w:rsidP="00E44890"/>
    <w:p w:rsidR="000A1A5C" w:rsidRDefault="00D0561B" w:rsidP="00E44890">
      <w:r w:rsidRPr="00D0561B">
        <w:drawing>
          <wp:inline distT="0" distB="0" distL="0" distR="0" wp14:anchorId="63462A3B" wp14:editId="5460177A">
            <wp:extent cx="6858000" cy="19284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1" w:rsidRDefault="007E5311" w:rsidP="00E44890"/>
    <w:p w:rsidR="00041322" w:rsidRDefault="00041322" w:rsidP="00E44890"/>
    <w:p w:rsidR="007E5311" w:rsidRDefault="007E5311" w:rsidP="00E44890"/>
    <w:p w:rsidR="00041322" w:rsidRDefault="00041322" w:rsidP="00E44890">
      <w:r>
        <w:t>Non-spouse beneficiary successfully added</w:t>
      </w:r>
    </w:p>
    <w:p w:rsidR="00041322" w:rsidRDefault="00D0561B" w:rsidP="00E44890">
      <w:r w:rsidRPr="00D0561B">
        <w:lastRenderedPageBreak/>
        <w:drawing>
          <wp:inline distT="0" distB="0" distL="0" distR="0" wp14:anchorId="3D9DF59B" wp14:editId="14B51657">
            <wp:extent cx="6858000" cy="1818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41322" w:rsidRDefault="00041322" w:rsidP="00E44890">
      <w:r w:rsidRPr="00041322">
        <w:drawing>
          <wp:inline distT="0" distB="0" distL="0" distR="0" wp14:anchorId="4B7B5F22" wp14:editId="3FD98A55">
            <wp:extent cx="6858000" cy="1847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sectPr w:rsidR="00041322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322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1096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113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4F67"/>
    <w:rsid w:val="003876D4"/>
    <w:rsid w:val="003912C5"/>
    <w:rsid w:val="00391EA2"/>
    <w:rsid w:val="0039326D"/>
    <w:rsid w:val="003968DF"/>
    <w:rsid w:val="00396BF6"/>
    <w:rsid w:val="003A044B"/>
    <w:rsid w:val="003A30C5"/>
    <w:rsid w:val="003B0D29"/>
    <w:rsid w:val="003B11C5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67A6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C7A46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0D99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561B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CD2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D18818F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D79B7-4E71-4F92-AA60-67785A8F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15</TotalTime>
  <Pages>4</Pages>
  <Words>153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2022-12-12T19:53:00Z</dcterms:created>
  <dcterms:modified xsi:type="dcterms:W3CDTF">2022-12-12T20:07:00Z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