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6963FB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6963FB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6963FB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E44890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7431FE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&lt;If different from the Tester&gt;</w:t>
            </w: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6963FB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6963FB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E44890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6963FB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E4489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E44890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Cs w:val="18"/>
                <w:lang w:val="en-CA"/>
              </w:rPr>
              <w:t>E1</w:t>
            </w:r>
            <w:r w:rsidR="00372059">
              <w:rPr>
                <w:rFonts w:cs="Arial"/>
                <w:color w:val="002060"/>
                <w:szCs w:val="18"/>
                <w:lang w:val="en-CA"/>
              </w:rPr>
              <w:t>3</w:t>
            </w:r>
            <w:r>
              <w:rPr>
                <w:rFonts w:cs="Arial"/>
                <w:color w:val="002060"/>
                <w:szCs w:val="18"/>
                <w:lang w:val="en-CA"/>
              </w:rPr>
              <w:t>.</w:t>
            </w:r>
            <w:r w:rsidR="00C66B67">
              <w:rPr>
                <w:rFonts w:cs="Arial"/>
                <w:color w:val="002060"/>
                <w:szCs w:val="18"/>
                <w:lang w:val="en-CA"/>
              </w:rPr>
              <w:t>1</w:t>
            </w:r>
            <w:r w:rsidR="009311EB">
              <w:rPr>
                <w:rFonts w:cs="Arial"/>
                <w:color w:val="002060"/>
                <w:szCs w:val="18"/>
                <w:lang w:val="en-CA"/>
              </w:rPr>
              <w:t>6</w:t>
            </w:r>
            <w:r w:rsidR="005A0516">
              <w:rPr>
                <w:rFonts w:cs="Arial"/>
                <w:color w:val="002060"/>
                <w:szCs w:val="18"/>
                <w:lang w:val="en-CA"/>
              </w:rPr>
              <w:t>b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6963FB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6963FB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>Confirm you cannot r</w:t>
            </w:r>
            <w:r w:rsidR="00FD7EF0">
              <w:rPr>
                <w:color w:val="002060"/>
                <w:sz w:val="18"/>
                <w:szCs w:val="18"/>
              </w:rPr>
              <w:t>emove</w:t>
            </w:r>
            <w:r w:rsidR="0039113B">
              <w:rPr>
                <w:color w:val="002060"/>
                <w:sz w:val="18"/>
                <w:szCs w:val="18"/>
              </w:rPr>
              <w:t xml:space="preserve"> a</w:t>
            </w:r>
            <w:r w:rsidR="00C66B67">
              <w:rPr>
                <w:color w:val="002060"/>
                <w:sz w:val="18"/>
                <w:szCs w:val="18"/>
              </w:rPr>
              <w:t xml:space="preserve"> </w:t>
            </w:r>
            <w:r>
              <w:rPr>
                <w:color w:val="002060"/>
                <w:sz w:val="18"/>
                <w:szCs w:val="18"/>
              </w:rPr>
              <w:t xml:space="preserve">Spouse as </w:t>
            </w:r>
            <w:r w:rsidR="00C66B67">
              <w:rPr>
                <w:color w:val="002060"/>
                <w:sz w:val="18"/>
                <w:szCs w:val="18"/>
              </w:rPr>
              <w:t>Beneficiary - PENWEB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Pr="00F22D56" w:rsidRDefault="00DB1E47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Th</w:t>
            </w:r>
            <w:r w:rsidR="006963FB">
              <w:rPr>
                <w:rFonts w:cs="Arial"/>
                <w:color w:val="002060"/>
                <w:sz w:val="18"/>
                <w:szCs w:val="18"/>
              </w:rPr>
              <w:t xml:space="preserve">ere is no option to remove the spouse as </w:t>
            </w:r>
            <w:r w:rsidR="00C761BE">
              <w:rPr>
                <w:rFonts w:cs="Arial"/>
                <w:color w:val="002060"/>
                <w:sz w:val="18"/>
                <w:szCs w:val="18"/>
              </w:rPr>
              <w:t xml:space="preserve">beneficiary </w:t>
            </w:r>
            <w:bookmarkStart w:id="0" w:name="_GoBack"/>
            <w:bookmarkEnd w:id="0"/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2DF8035F7BD74C3EA733D78FB6364B2D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59256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Default="001D3F48" w:rsidP="001D3F48">
      <w:pPr>
        <w:rPr>
          <w:color w:val="002060"/>
          <w:sz w:val="18"/>
          <w:szCs w:val="18"/>
        </w:rPr>
      </w:pPr>
    </w:p>
    <w:p w:rsidR="00E44890" w:rsidRDefault="00E44890" w:rsidP="001D3F48">
      <w:pPr>
        <w:rPr>
          <w:color w:val="002060"/>
          <w:sz w:val="18"/>
          <w:szCs w:val="18"/>
        </w:rPr>
      </w:pPr>
    </w:p>
    <w:p w:rsidR="00C66B67" w:rsidRDefault="00C66B67" w:rsidP="00C66B67">
      <w:pPr>
        <w:rPr>
          <w:color w:val="002060"/>
        </w:rPr>
      </w:pPr>
      <w:bookmarkStart w:id="1" w:name="_Hlk104360833"/>
      <w:bookmarkStart w:id="2" w:name="_Hlk104358640"/>
      <w:r>
        <w:rPr>
          <w:color w:val="002060"/>
        </w:rPr>
        <w:t xml:space="preserve">Search for a member to </w:t>
      </w:r>
      <w:r w:rsidR="00FD7EF0">
        <w:rPr>
          <w:color w:val="002060"/>
        </w:rPr>
        <w:t>remove</w:t>
      </w:r>
      <w:r w:rsidR="0039113B">
        <w:rPr>
          <w:color w:val="002060"/>
        </w:rPr>
        <w:t xml:space="preserve"> a</w:t>
      </w:r>
      <w:r>
        <w:rPr>
          <w:color w:val="002060"/>
        </w:rPr>
        <w:t xml:space="preserve"> beneficiary</w:t>
      </w:r>
      <w:r w:rsidR="0039113B">
        <w:rPr>
          <w:color w:val="002060"/>
        </w:rPr>
        <w:t xml:space="preserve"> through PENWEB</w:t>
      </w:r>
    </w:p>
    <w:p w:rsidR="009A5BE4" w:rsidRDefault="006963FB" w:rsidP="00C66B67">
      <w:pPr>
        <w:rPr>
          <w:color w:val="002060"/>
        </w:rPr>
      </w:pPr>
      <w:r w:rsidRPr="006963FB">
        <w:rPr>
          <w:color w:val="002060"/>
        </w:rPr>
        <w:drawing>
          <wp:inline distT="0" distB="0" distL="0" distR="0" wp14:anchorId="32842880" wp14:editId="7CEBA9B4">
            <wp:extent cx="6858000" cy="2204720"/>
            <wp:effectExtent l="0" t="0" r="0" b="508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4" w:rsidRDefault="009A5BE4" w:rsidP="00C66B67">
      <w:pPr>
        <w:rPr>
          <w:color w:val="002060"/>
        </w:rPr>
      </w:pPr>
    </w:p>
    <w:p w:rsidR="00C66B67" w:rsidRDefault="00C66B67" w:rsidP="00C66B67">
      <w:pPr>
        <w:rPr>
          <w:color w:val="002060"/>
        </w:rPr>
      </w:pPr>
      <w:r>
        <w:rPr>
          <w:color w:val="002060"/>
        </w:rPr>
        <w:t>Open that member in Planet member PEPP</w:t>
      </w:r>
    </w:p>
    <w:p w:rsidR="00C66B67" w:rsidRDefault="00866E4A" w:rsidP="00C66B67">
      <w:pPr>
        <w:rPr>
          <w:color w:val="002060"/>
        </w:rPr>
      </w:pPr>
      <w:r w:rsidRPr="00866E4A">
        <w:rPr>
          <w:color w:val="002060"/>
        </w:rPr>
        <w:lastRenderedPageBreak/>
        <w:drawing>
          <wp:inline distT="0" distB="0" distL="0" distR="0" wp14:anchorId="06CFC02F" wp14:editId="30D6C05B">
            <wp:extent cx="5753100" cy="2013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023" cy="20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E4" w:rsidRDefault="009A5BE4" w:rsidP="00C66B67">
      <w:pPr>
        <w:rPr>
          <w:color w:val="002060"/>
        </w:rPr>
      </w:pPr>
    </w:p>
    <w:p w:rsidR="00C66B67" w:rsidRDefault="00C66B67" w:rsidP="00C66B67">
      <w:pPr>
        <w:rPr>
          <w:color w:val="002060"/>
        </w:rPr>
      </w:pPr>
    </w:p>
    <w:p w:rsidR="000B4164" w:rsidRDefault="000B4164" w:rsidP="00C66B67">
      <w:pPr>
        <w:rPr>
          <w:color w:val="002060"/>
        </w:rPr>
      </w:pPr>
    </w:p>
    <w:p w:rsidR="00C66B67" w:rsidRDefault="00C66B67" w:rsidP="00C66B67">
      <w:pPr>
        <w:rPr>
          <w:color w:val="002060"/>
        </w:rPr>
      </w:pPr>
      <w:r>
        <w:rPr>
          <w:color w:val="002060"/>
        </w:rPr>
        <w:t>Under Beneficiary tab</w:t>
      </w:r>
      <w:r w:rsidR="009A5BE4">
        <w:rPr>
          <w:color w:val="002060"/>
        </w:rPr>
        <w:t>, a</w:t>
      </w:r>
      <w:r>
        <w:rPr>
          <w:color w:val="002060"/>
        </w:rPr>
        <w:t>dd</w:t>
      </w:r>
      <w:r w:rsidR="00DD219D">
        <w:rPr>
          <w:color w:val="002060"/>
        </w:rPr>
        <w:t xml:space="preserve">/change </w:t>
      </w:r>
      <w:r>
        <w:rPr>
          <w:color w:val="002060"/>
        </w:rPr>
        <w:t>Beneficiary</w:t>
      </w:r>
    </w:p>
    <w:p w:rsidR="009A5BE4" w:rsidRDefault="006963FB" w:rsidP="00C66B67">
      <w:pPr>
        <w:rPr>
          <w:color w:val="002060"/>
        </w:rPr>
      </w:pPr>
      <w:r w:rsidRPr="006963FB">
        <w:rPr>
          <w:color w:val="002060"/>
        </w:rPr>
        <w:drawing>
          <wp:inline distT="0" distB="0" distL="0" distR="0" wp14:anchorId="355982F2" wp14:editId="49A9EC9E">
            <wp:extent cx="6858000" cy="4220210"/>
            <wp:effectExtent l="0" t="0" r="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64" w:rsidRDefault="000B4164" w:rsidP="00C66B67">
      <w:pPr>
        <w:rPr>
          <w:color w:val="002060"/>
        </w:rPr>
      </w:pPr>
    </w:p>
    <w:p w:rsidR="00866E4A" w:rsidRDefault="00866E4A" w:rsidP="00C66B67">
      <w:pPr>
        <w:rPr>
          <w:color w:val="002060"/>
        </w:rPr>
      </w:pPr>
    </w:p>
    <w:p w:rsidR="00CE00C6" w:rsidRDefault="006963FB" w:rsidP="00C66B67">
      <w:pPr>
        <w:rPr>
          <w:color w:val="002060"/>
        </w:rPr>
      </w:pPr>
      <w:r>
        <w:rPr>
          <w:color w:val="002060"/>
        </w:rPr>
        <w:t>Do not have any option to remove spouse from beneficiary, only have the option to add a New Beneficiary</w:t>
      </w:r>
    </w:p>
    <w:p w:rsidR="006963FB" w:rsidRDefault="006963FB" w:rsidP="00C66B67">
      <w:pPr>
        <w:rPr>
          <w:color w:val="002060"/>
        </w:rPr>
      </w:pPr>
      <w:r w:rsidRPr="006963FB">
        <w:rPr>
          <w:color w:val="002060"/>
        </w:rPr>
        <w:lastRenderedPageBreak/>
        <w:drawing>
          <wp:inline distT="0" distB="0" distL="0" distR="0" wp14:anchorId="2F23BA52" wp14:editId="3321C68D">
            <wp:extent cx="6858000" cy="486283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19D" w:rsidRPr="0071269B" w:rsidRDefault="00DD219D" w:rsidP="00C66B67">
      <w:pPr>
        <w:rPr>
          <w:b/>
          <w:color w:val="002060"/>
        </w:rPr>
      </w:pPr>
    </w:p>
    <w:p w:rsidR="0071269B" w:rsidRDefault="0071269B" w:rsidP="00C66B67">
      <w:pPr>
        <w:rPr>
          <w:color w:val="002060"/>
        </w:rPr>
      </w:pPr>
    </w:p>
    <w:bookmarkEnd w:id="1"/>
    <w:bookmarkEnd w:id="2"/>
    <w:sectPr w:rsidR="0071269B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2BF" w:rsidRDefault="00D312BF" w:rsidP="00667A53">
      <w:r>
        <w:separator/>
      </w:r>
    </w:p>
  </w:endnote>
  <w:endnote w:type="continuationSeparator" w:id="0">
    <w:p w:rsidR="00D312BF" w:rsidRDefault="00D312B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2BF" w:rsidRDefault="00D312BF" w:rsidP="00667A53">
      <w:r>
        <w:separator/>
      </w:r>
    </w:p>
  </w:footnote>
  <w:footnote w:type="continuationSeparator" w:id="0">
    <w:p w:rsidR="00D312BF" w:rsidRDefault="00D312B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2BF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1322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02D2"/>
    <w:rsid w:val="00091A75"/>
    <w:rsid w:val="000923D5"/>
    <w:rsid w:val="0009479B"/>
    <w:rsid w:val="0009665C"/>
    <w:rsid w:val="00097186"/>
    <w:rsid w:val="000A0B65"/>
    <w:rsid w:val="000A1A5C"/>
    <w:rsid w:val="000A2983"/>
    <w:rsid w:val="000A32C8"/>
    <w:rsid w:val="000A3D4D"/>
    <w:rsid w:val="000B4164"/>
    <w:rsid w:val="000B6557"/>
    <w:rsid w:val="000B6D16"/>
    <w:rsid w:val="000C3689"/>
    <w:rsid w:val="000C4D1F"/>
    <w:rsid w:val="000C5029"/>
    <w:rsid w:val="000C550E"/>
    <w:rsid w:val="000D0A17"/>
    <w:rsid w:val="000D703A"/>
    <w:rsid w:val="000E33AE"/>
    <w:rsid w:val="000F1096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4897"/>
    <w:rsid w:val="00166D7E"/>
    <w:rsid w:val="0017314E"/>
    <w:rsid w:val="00184D6A"/>
    <w:rsid w:val="00190347"/>
    <w:rsid w:val="00194900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1132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0BDA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3379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46FF2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2059"/>
    <w:rsid w:val="003754B1"/>
    <w:rsid w:val="0037686F"/>
    <w:rsid w:val="00376C25"/>
    <w:rsid w:val="00376F55"/>
    <w:rsid w:val="00377124"/>
    <w:rsid w:val="0037757C"/>
    <w:rsid w:val="00384F67"/>
    <w:rsid w:val="003876D4"/>
    <w:rsid w:val="0039113B"/>
    <w:rsid w:val="003912C5"/>
    <w:rsid w:val="00391EA2"/>
    <w:rsid w:val="0039326D"/>
    <w:rsid w:val="003968DF"/>
    <w:rsid w:val="00396BF6"/>
    <w:rsid w:val="003A044B"/>
    <w:rsid w:val="003A30C5"/>
    <w:rsid w:val="003B0D29"/>
    <w:rsid w:val="003B11C5"/>
    <w:rsid w:val="003B23FE"/>
    <w:rsid w:val="003B3452"/>
    <w:rsid w:val="003C0DA3"/>
    <w:rsid w:val="003C1D91"/>
    <w:rsid w:val="003C42DE"/>
    <w:rsid w:val="003C443A"/>
    <w:rsid w:val="003C687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39A2"/>
    <w:rsid w:val="00466755"/>
    <w:rsid w:val="00470570"/>
    <w:rsid w:val="004746A5"/>
    <w:rsid w:val="00475C8A"/>
    <w:rsid w:val="00484F27"/>
    <w:rsid w:val="00492F58"/>
    <w:rsid w:val="0049517E"/>
    <w:rsid w:val="004A0FB5"/>
    <w:rsid w:val="004A1175"/>
    <w:rsid w:val="004A4D2A"/>
    <w:rsid w:val="004A7A7D"/>
    <w:rsid w:val="004B1D83"/>
    <w:rsid w:val="004B6DCB"/>
    <w:rsid w:val="004C2488"/>
    <w:rsid w:val="004C67A6"/>
    <w:rsid w:val="004D15A4"/>
    <w:rsid w:val="004D35B1"/>
    <w:rsid w:val="004D3B12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826"/>
    <w:rsid w:val="00591D27"/>
    <w:rsid w:val="00592563"/>
    <w:rsid w:val="00595B65"/>
    <w:rsid w:val="005A0516"/>
    <w:rsid w:val="005A0A4C"/>
    <w:rsid w:val="005A6F95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963FB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E6B92"/>
    <w:rsid w:val="006F2686"/>
    <w:rsid w:val="006F457E"/>
    <w:rsid w:val="006F4FF0"/>
    <w:rsid w:val="006F65DE"/>
    <w:rsid w:val="006F6719"/>
    <w:rsid w:val="00700DA4"/>
    <w:rsid w:val="00701362"/>
    <w:rsid w:val="00705DC5"/>
    <w:rsid w:val="00706154"/>
    <w:rsid w:val="0071255C"/>
    <w:rsid w:val="0071269B"/>
    <w:rsid w:val="007135B1"/>
    <w:rsid w:val="00714402"/>
    <w:rsid w:val="00720FE4"/>
    <w:rsid w:val="007232CD"/>
    <w:rsid w:val="00730F0B"/>
    <w:rsid w:val="00732D4D"/>
    <w:rsid w:val="0073427E"/>
    <w:rsid w:val="007367A4"/>
    <w:rsid w:val="0074066B"/>
    <w:rsid w:val="00741A88"/>
    <w:rsid w:val="007431FE"/>
    <w:rsid w:val="00746866"/>
    <w:rsid w:val="007475E1"/>
    <w:rsid w:val="007510E4"/>
    <w:rsid w:val="007522AC"/>
    <w:rsid w:val="007533D0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A7355"/>
    <w:rsid w:val="007B1563"/>
    <w:rsid w:val="007B2598"/>
    <w:rsid w:val="007B4D1D"/>
    <w:rsid w:val="007C3298"/>
    <w:rsid w:val="007D13A5"/>
    <w:rsid w:val="007D7558"/>
    <w:rsid w:val="007E49C0"/>
    <w:rsid w:val="007E5311"/>
    <w:rsid w:val="007E573C"/>
    <w:rsid w:val="007E5A41"/>
    <w:rsid w:val="007E617A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00CD"/>
    <w:rsid w:val="00856ECB"/>
    <w:rsid w:val="00857C72"/>
    <w:rsid w:val="00864803"/>
    <w:rsid w:val="00866E4A"/>
    <w:rsid w:val="008706A6"/>
    <w:rsid w:val="00871B8D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0B2"/>
    <w:rsid w:val="008C2839"/>
    <w:rsid w:val="008C2F93"/>
    <w:rsid w:val="008C5F1A"/>
    <w:rsid w:val="008C7A46"/>
    <w:rsid w:val="008D3401"/>
    <w:rsid w:val="008D359C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311EB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13E5"/>
    <w:rsid w:val="00983C59"/>
    <w:rsid w:val="00984E0C"/>
    <w:rsid w:val="0099199F"/>
    <w:rsid w:val="009921A4"/>
    <w:rsid w:val="009A0C5F"/>
    <w:rsid w:val="009A5760"/>
    <w:rsid w:val="009A5BA0"/>
    <w:rsid w:val="009A5BE4"/>
    <w:rsid w:val="009B0558"/>
    <w:rsid w:val="009C1F77"/>
    <w:rsid w:val="009C3080"/>
    <w:rsid w:val="009C479F"/>
    <w:rsid w:val="009C4A80"/>
    <w:rsid w:val="009C6AF6"/>
    <w:rsid w:val="009C785A"/>
    <w:rsid w:val="009D0A0E"/>
    <w:rsid w:val="009D1907"/>
    <w:rsid w:val="009D715F"/>
    <w:rsid w:val="009E1531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35217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3AC7"/>
    <w:rsid w:val="00A97629"/>
    <w:rsid w:val="00AA0218"/>
    <w:rsid w:val="00AA099D"/>
    <w:rsid w:val="00AA0D99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52CE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1BAE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32A68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6B67"/>
    <w:rsid w:val="00C67180"/>
    <w:rsid w:val="00C72EA5"/>
    <w:rsid w:val="00C737F6"/>
    <w:rsid w:val="00C738B2"/>
    <w:rsid w:val="00C75740"/>
    <w:rsid w:val="00C75B38"/>
    <w:rsid w:val="00C761BE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00C6"/>
    <w:rsid w:val="00CE3BE8"/>
    <w:rsid w:val="00CE4DC7"/>
    <w:rsid w:val="00CE72B7"/>
    <w:rsid w:val="00CF5AEC"/>
    <w:rsid w:val="00CF6DAE"/>
    <w:rsid w:val="00D04BF7"/>
    <w:rsid w:val="00D0561B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12BF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1E47"/>
    <w:rsid w:val="00DB4D00"/>
    <w:rsid w:val="00DB71D0"/>
    <w:rsid w:val="00DB7545"/>
    <w:rsid w:val="00DC1ABA"/>
    <w:rsid w:val="00DC62F5"/>
    <w:rsid w:val="00DD0839"/>
    <w:rsid w:val="00DD08FF"/>
    <w:rsid w:val="00DD0ECD"/>
    <w:rsid w:val="00DD219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A68"/>
    <w:rsid w:val="00E20351"/>
    <w:rsid w:val="00E215BF"/>
    <w:rsid w:val="00E23E34"/>
    <w:rsid w:val="00E24FDB"/>
    <w:rsid w:val="00E32022"/>
    <w:rsid w:val="00E422C6"/>
    <w:rsid w:val="00E42E73"/>
    <w:rsid w:val="00E443F9"/>
    <w:rsid w:val="00E44890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E7BA5"/>
    <w:rsid w:val="00EF1395"/>
    <w:rsid w:val="00F001B4"/>
    <w:rsid w:val="00F023E9"/>
    <w:rsid w:val="00F031C1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B7CD2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D7EF0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0B2124EA"/>
  <w15:docId w15:val="{29EB3A7E-13AD-4BC2-96B2-C8372217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F8035F7BD74C3EA733D78FB6364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74803-0C5E-4BB0-BFB1-106F8BB868B2}"/>
      </w:docPartPr>
      <w:docPartBody>
        <w:p w:rsidR="00B3219C" w:rsidRDefault="00B3219C">
          <w:pPr>
            <w:pStyle w:val="2DF8035F7BD74C3EA733D78FB6364B2D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MS Reference Sans Serif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9C"/>
    <w:rsid w:val="00B3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DF8035F7BD74C3EA733D78FB6364B2D">
    <w:name w:val="2DF8035F7BD74C3EA733D78FB6364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47D04-EEE3-4323-9727-D8A58FB2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8</TotalTime>
  <Pages>3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3</cp:revision>
  <cp:lastPrinted>2016-10-17T19:53:00Z</cp:lastPrinted>
  <dcterms:created xsi:type="dcterms:W3CDTF">2022-12-13T15:15:00Z</dcterms:created>
  <dcterms:modified xsi:type="dcterms:W3CDTF">2022-12-13T15:22:00Z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