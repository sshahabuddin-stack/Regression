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EE7BA5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EE7BA5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EE7BA5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EE7BA5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EE7BA5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EE7BA5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3C687A">
              <w:rPr>
                <w:rFonts w:cs="Arial"/>
                <w:color w:val="002060"/>
                <w:szCs w:val="18"/>
                <w:lang w:val="en-CA"/>
              </w:rPr>
              <w:t>7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EE7BA5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3C687A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Remove</w:t>
            </w:r>
            <w:r w:rsidR="009813E5">
              <w:rPr>
                <w:color w:val="002060"/>
                <w:sz w:val="18"/>
                <w:szCs w:val="18"/>
              </w:rPr>
              <w:t xml:space="preserve"> a</w:t>
            </w:r>
            <w:r w:rsidR="00E44890">
              <w:rPr>
                <w:color w:val="002060"/>
                <w:sz w:val="18"/>
                <w:szCs w:val="18"/>
              </w:rPr>
              <w:t xml:space="preserve">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The new PEPP beneficiary is </w:t>
            </w:r>
            <w:r w:rsidR="003C687A">
              <w:rPr>
                <w:rFonts w:cs="Arial"/>
                <w:color w:val="002060"/>
                <w:sz w:val="18"/>
                <w:szCs w:val="18"/>
              </w:rPr>
              <w:t>removed</w:t>
            </w:r>
            <w:r>
              <w:rPr>
                <w:rFonts w:cs="Arial"/>
                <w:color w:val="002060"/>
                <w:sz w:val="18"/>
                <w:szCs w:val="18"/>
              </w:rPr>
              <w:t xml:space="preserve"> correctly</w:t>
            </w:r>
            <w:r w:rsidR="003C687A">
              <w:rPr>
                <w:rFonts w:cs="Arial"/>
                <w:color w:val="002060"/>
                <w:sz w:val="18"/>
                <w:szCs w:val="18"/>
              </w:rPr>
              <w:t>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346FF2" w:rsidRDefault="00346FF2" w:rsidP="00346FF2">
      <w:bookmarkStart w:id="0" w:name="_Hlk104360833"/>
      <w:bookmarkStart w:id="1" w:name="_Hlk104358640"/>
      <w:r w:rsidRPr="00346FF2">
        <w:rPr>
          <w:color w:val="002060"/>
        </w:rPr>
        <w:t xml:space="preserve">Search for any </w:t>
      </w:r>
      <w:r w:rsidR="009813E5">
        <w:rPr>
          <w:color w:val="002060"/>
        </w:rPr>
        <w:t>PEPP</w:t>
      </w:r>
      <w:r w:rsidRPr="00346FF2">
        <w:rPr>
          <w:color w:val="002060"/>
        </w:rPr>
        <w:t xml:space="preserve"> member that </w:t>
      </w:r>
      <w:r w:rsidR="009813E5">
        <w:rPr>
          <w:color w:val="002060"/>
        </w:rPr>
        <w:t>has a</w:t>
      </w:r>
      <w:r w:rsidRPr="00346FF2">
        <w:rPr>
          <w:color w:val="002060"/>
        </w:rPr>
        <w:t xml:space="preserve"> beneficiary listed.</w:t>
      </w:r>
      <w:r w:rsidRPr="003F7C21">
        <w:t xml:space="preserve"> </w:t>
      </w:r>
    </w:p>
    <w:p w:rsidR="00346FF2" w:rsidRDefault="00346FF2" w:rsidP="00346FF2">
      <w:pPr>
        <w:rPr>
          <w:color w:val="002060"/>
        </w:rPr>
      </w:pPr>
      <w:r w:rsidRPr="00346FF2">
        <w:rPr>
          <w:color w:val="002060"/>
        </w:rPr>
        <w:t>Open that member profile</w:t>
      </w:r>
      <w:r w:rsidR="004D3B12">
        <w:rPr>
          <w:color w:val="002060"/>
        </w:rPr>
        <w:t xml:space="preserve">, </w:t>
      </w:r>
      <w:r w:rsidRPr="00346FF2">
        <w:rPr>
          <w:color w:val="002060"/>
        </w:rPr>
        <w:t>Under person profile</w:t>
      </w:r>
      <w:r w:rsidRPr="006E7DBB">
        <w:sym w:font="Wingdings" w:char="F0E0"/>
      </w:r>
      <w:r w:rsidRPr="00346FF2">
        <w:rPr>
          <w:color w:val="002060"/>
        </w:rPr>
        <w:t xml:space="preserve"> Beneficiary</w:t>
      </w:r>
      <w:r w:rsidRPr="006E7DBB">
        <w:sym w:font="Wingdings" w:char="F0E0"/>
      </w:r>
      <w:r w:rsidRPr="00346FF2">
        <w:rPr>
          <w:color w:val="002060"/>
        </w:rPr>
        <w:t xml:space="preserve"> </w:t>
      </w:r>
      <w:proofErr w:type="spellStart"/>
      <w:r w:rsidRPr="00346FF2">
        <w:rPr>
          <w:color w:val="002060"/>
        </w:rPr>
        <w:t>Beneficiary</w:t>
      </w:r>
      <w:proofErr w:type="spellEnd"/>
      <w:r w:rsidR="004D3B12">
        <w:rPr>
          <w:color w:val="002060"/>
        </w:rPr>
        <w:t xml:space="preserve"> </w:t>
      </w:r>
      <w:r w:rsidRPr="00346FF2">
        <w:rPr>
          <w:color w:val="002060"/>
        </w:rPr>
        <w:t>Designations</w:t>
      </w:r>
    </w:p>
    <w:p w:rsidR="004D3B12" w:rsidRDefault="009813E5" w:rsidP="004D3B12">
      <w:pPr>
        <w:rPr>
          <w:color w:val="002060"/>
        </w:rPr>
      </w:pPr>
      <w:r w:rsidRPr="009813E5">
        <w:rPr>
          <w:noProof/>
          <w:color w:val="002060"/>
        </w:rPr>
        <w:drawing>
          <wp:inline distT="0" distB="0" distL="0" distR="0" wp14:anchorId="68D2CEF6" wp14:editId="133FC785">
            <wp:extent cx="6858000" cy="1635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2" w:rsidRDefault="00701362" w:rsidP="004D3B12">
      <w:pPr>
        <w:rPr>
          <w:color w:val="002060"/>
        </w:rPr>
      </w:pPr>
    </w:p>
    <w:p w:rsidR="00346FF2" w:rsidRDefault="00EE7BA5" w:rsidP="009813E5">
      <w:pPr>
        <w:rPr>
          <w:color w:val="002060"/>
        </w:rPr>
      </w:pPr>
      <w:r>
        <w:rPr>
          <w:color w:val="002060"/>
        </w:rPr>
        <w:t>Delete</w:t>
      </w:r>
      <w:r w:rsidR="00346FF2" w:rsidRPr="004D3B12">
        <w:rPr>
          <w:color w:val="002060"/>
        </w:rPr>
        <w:t xml:space="preserve"> beneficiary designation</w:t>
      </w:r>
    </w:p>
    <w:p w:rsidR="000A1A5C" w:rsidRDefault="000A1A5C" w:rsidP="00E44890">
      <w:bookmarkStart w:id="2" w:name="_Hlk104360852"/>
      <w:bookmarkEnd w:id="0"/>
    </w:p>
    <w:p w:rsidR="00E44890" w:rsidRDefault="00EE7BA5" w:rsidP="00E44890">
      <w:r w:rsidRPr="00EE7BA5">
        <w:drawing>
          <wp:inline distT="0" distB="0" distL="0" distR="0" wp14:anchorId="514156EA" wp14:editId="404D7BD1">
            <wp:extent cx="68580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C" w:rsidRDefault="000A1A5C" w:rsidP="00E44890"/>
    <w:p w:rsidR="000A1A5C" w:rsidRDefault="00EE7BA5" w:rsidP="00E44890">
      <w:r w:rsidRPr="00EE7BA5">
        <w:lastRenderedPageBreak/>
        <w:drawing>
          <wp:inline distT="0" distB="0" distL="0" distR="0" wp14:anchorId="714A35FF" wp14:editId="25E358EC">
            <wp:extent cx="6858000" cy="1827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C" w:rsidRDefault="000A1A5C" w:rsidP="00E44890"/>
    <w:p w:rsidR="00E44890" w:rsidRDefault="00EE7BA5" w:rsidP="00E44890">
      <w:bookmarkStart w:id="3" w:name="_Hlk104359335"/>
      <w:r>
        <w:t xml:space="preserve">Confirm </w:t>
      </w:r>
      <w:r w:rsidR="009813E5">
        <w:t xml:space="preserve">Beneficiary is </w:t>
      </w:r>
      <w:r>
        <w:t>dele</w:t>
      </w:r>
      <w:r w:rsidR="009813E5">
        <w:t>ted.</w:t>
      </w:r>
    </w:p>
    <w:p w:rsidR="00EE7BA5" w:rsidRDefault="00EE7BA5" w:rsidP="00E44890"/>
    <w:bookmarkEnd w:id="3"/>
    <w:p w:rsidR="00E44890" w:rsidRDefault="00EE7BA5" w:rsidP="00E44890">
      <w:r w:rsidRPr="00EE7BA5">
        <w:drawing>
          <wp:inline distT="0" distB="0" distL="0" distR="0" wp14:anchorId="74889EA1" wp14:editId="694A4F17">
            <wp:extent cx="6858000" cy="170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bookmarkEnd w:id="1"/>
    <w:bookmarkEnd w:id="2"/>
    <w:p w:rsidR="00E44890" w:rsidRPr="00E871F7" w:rsidRDefault="00E44890" w:rsidP="001D3F48">
      <w:pPr>
        <w:rPr>
          <w:color w:val="002060"/>
          <w:sz w:val="18"/>
          <w:szCs w:val="18"/>
        </w:rPr>
      </w:pPr>
    </w:p>
    <w:sectPr w:rsidR="00E44890" w:rsidRPr="00E871F7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C7A46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E9F4ED5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CB79E-B38C-4C23-A73C-0461793D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13</TotalTime>
  <Pages>2</Pages>
  <Words>93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2022-12-12T16:23:00Z</dcterms:created>
  <dcterms:modified xsi:type="dcterms:W3CDTF">2022-12-12T16:35:00Z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