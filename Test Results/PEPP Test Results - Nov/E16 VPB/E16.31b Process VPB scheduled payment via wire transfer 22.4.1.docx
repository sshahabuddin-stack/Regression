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  <w:bookmarkStart w:id="0" w:name="_GoBack"/>
      <w:bookmarkEnd w:id="0"/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D74A19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86C8A">
                  <w:rPr>
                    <w:color w:val="002060"/>
                    <w:sz w:val="18"/>
                    <w:szCs w:val="18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D74A19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186C8A">
                  <w:rPr>
                    <w:color w:val="002060"/>
                    <w:sz w:val="18"/>
                    <w:szCs w:val="18"/>
                  </w:rPr>
                  <w:t>Andrew McLaughlin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D74A19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267905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D74A1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267905">
              <w:rPr>
                <w:rFonts w:cs="Arial"/>
                <w:color w:val="002060"/>
                <w:sz w:val="18"/>
                <w:szCs w:val="18"/>
                <w:lang w:val="en-CA"/>
              </w:rPr>
              <w:t>21H1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D74A1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4C6F44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74A19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4C6F44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4C6F44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E16.31b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D74A19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4C6F44">
              <w:rPr>
                <w:color w:val="002060"/>
                <w:sz w:val="18"/>
                <w:szCs w:val="18"/>
              </w:rPr>
              <w:t>Process VPB lump sum payment via wire transfer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4C6F44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wire transfer will process correctly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E011542B82014AC79CEEC4D1FCB3F6DC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7431FE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A0A4C">
            <w:pPr>
              <w:rPr>
                <w:rFonts w:cs="Arial"/>
                <w:sz w:val="18"/>
                <w:szCs w:val="18"/>
                <w:lang w:val="en-CA"/>
              </w:rPr>
            </w:pPr>
            <w:r>
              <w:rPr>
                <w:rFonts w:cs="Arial"/>
                <w:sz w:val="18"/>
                <w:szCs w:val="18"/>
                <w:lang w:val="en-CA"/>
              </w:rPr>
              <w:t>&lt;enter the new JIRA ticket number if the test case failed&gt;</w:t>
            </w: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2F105C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Find a member with a </w:t>
      </w:r>
      <w:r w:rsidR="00EA2BAD">
        <w:rPr>
          <w:color w:val="002060"/>
          <w:sz w:val="18"/>
          <w:szCs w:val="18"/>
        </w:rPr>
        <w:t>wire transfer fee</w:t>
      </w:r>
    </w:p>
    <w:p w:rsidR="003061DA" w:rsidRDefault="00A77602" w:rsidP="006F4FF0">
      <w:pPr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0F9C94FF" wp14:editId="50B51223">
            <wp:extent cx="6858000" cy="4004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3" w:rsidRDefault="00166083" w:rsidP="006F4FF0">
      <w:pPr>
        <w:rPr>
          <w:color w:val="002060"/>
          <w:sz w:val="18"/>
          <w:szCs w:val="18"/>
        </w:rPr>
      </w:pPr>
    </w:p>
    <w:p w:rsidR="00166083" w:rsidRDefault="00166083" w:rsidP="006F4FF0">
      <w:pPr>
        <w:rPr>
          <w:color w:val="002060"/>
          <w:sz w:val="18"/>
          <w:szCs w:val="18"/>
        </w:rPr>
      </w:pPr>
    </w:p>
    <w:p w:rsidR="0014024E" w:rsidRDefault="0014024E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lastRenderedPageBreak/>
        <w:t>Check their Payment Information after payroll runs to verify that the wire transfer fee has been deducted properly</w:t>
      </w:r>
      <w:r w:rsidR="00A77602">
        <w:rPr>
          <w:noProof/>
        </w:rPr>
        <w:drawing>
          <wp:inline distT="0" distB="0" distL="0" distR="0" wp14:anchorId="2C36042C" wp14:editId="4D4A3C72">
            <wp:extent cx="6858000" cy="3997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02">
        <w:rPr>
          <w:noProof/>
        </w:rPr>
        <w:lastRenderedPageBreak/>
        <w:drawing>
          <wp:inline distT="0" distB="0" distL="0" distR="0" wp14:anchorId="3A619868" wp14:editId="4E28C032">
            <wp:extent cx="6858000" cy="3996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3" w:rsidRDefault="00166083" w:rsidP="006F4FF0">
      <w:pPr>
        <w:rPr>
          <w:color w:val="002060"/>
          <w:sz w:val="18"/>
          <w:szCs w:val="18"/>
        </w:rPr>
      </w:pPr>
    </w:p>
    <w:p w:rsidR="00166083" w:rsidRDefault="00166083" w:rsidP="006F4FF0">
      <w:pPr>
        <w:rPr>
          <w:color w:val="002060"/>
          <w:sz w:val="18"/>
          <w:szCs w:val="18"/>
        </w:rPr>
      </w:pPr>
    </w:p>
    <w:p w:rsidR="00166083" w:rsidRDefault="00166083" w:rsidP="006F4FF0">
      <w:pPr>
        <w:rPr>
          <w:color w:val="002060"/>
          <w:sz w:val="18"/>
          <w:szCs w:val="18"/>
        </w:rPr>
      </w:pPr>
    </w:p>
    <w:p w:rsidR="00166083" w:rsidRDefault="00166083" w:rsidP="006F4FF0">
      <w:pPr>
        <w:rPr>
          <w:color w:val="002060"/>
          <w:sz w:val="18"/>
          <w:szCs w:val="18"/>
        </w:rPr>
      </w:pPr>
    </w:p>
    <w:sectPr w:rsidR="00166083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FA2" w:rsidRDefault="00C85FA2" w:rsidP="00667A53">
      <w:r>
        <w:separator/>
      </w:r>
    </w:p>
  </w:endnote>
  <w:endnote w:type="continuationSeparator" w:id="0">
    <w:p w:rsidR="00C85FA2" w:rsidRDefault="00C85FA2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FA2" w:rsidRDefault="00C85FA2" w:rsidP="00667A53">
      <w:r>
        <w:separator/>
      </w:r>
    </w:p>
  </w:footnote>
  <w:footnote w:type="continuationSeparator" w:id="0">
    <w:p w:rsidR="00C85FA2" w:rsidRDefault="00C85FA2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FA2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024E"/>
    <w:rsid w:val="00145825"/>
    <w:rsid w:val="00146F05"/>
    <w:rsid w:val="00147585"/>
    <w:rsid w:val="0015412A"/>
    <w:rsid w:val="0015599E"/>
    <w:rsid w:val="00164897"/>
    <w:rsid w:val="00166083"/>
    <w:rsid w:val="00166D7E"/>
    <w:rsid w:val="0017314E"/>
    <w:rsid w:val="00184D6A"/>
    <w:rsid w:val="00186C8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6790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05C"/>
    <w:rsid w:val="002F1DF5"/>
    <w:rsid w:val="002F3323"/>
    <w:rsid w:val="002F637E"/>
    <w:rsid w:val="00305146"/>
    <w:rsid w:val="003061DA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F44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16E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4C12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35E0E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77602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5FA2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4A19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29E8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2BAD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C9CCD9EF-0E73-4E80-830D-F42A659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  <w:style w:type="character" w:styleId="Strong">
    <w:name w:val="Strong"/>
    <w:basedOn w:val="DefaultParagraphFont"/>
    <w:uiPriority w:val="22"/>
    <w:qFormat/>
    <w:rsid w:val="00166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11542B82014AC79CEEC4D1FCB3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BE589-F35F-466F-8880-0D63813A35FA}"/>
      </w:docPartPr>
      <w:docPartBody>
        <w:p w:rsidR="00073E78" w:rsidRDefault="00073E78">
          <w:pPr>
            <w:pStyle w:val="E011542B82014AC79CEEC4D1FCB3F6DC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78"/>
    <w:rsid w:val="000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11542B82014AC79CEEC4D1FCB3F6DC">
    <w:name w:val="E011542B82014AC79CEEC4D1FCB3F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75406-D1AC-4F7E-B19A-80BFB078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135</TotalTime>
  <Pages>3</Pages>
  <Words>107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Syed, Shahabuddin PEBA</cp:lastModifiedBy>
  <cp:revision>6</cp:revision>
  <cp:lastPrinted>2016-10-17T19:53:00Z</cp:lastPrinted>
  <dcterms:created xsi:type="dcterms:W3CDTF">2022-11-24T15:36:00Z</dcterms:created>
  <dcterms:modified xsi:type="dcterms:W3CDTF">2022-12-30T14:19:00Z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